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242D3A03" w14:textId="77777777" w:rsidTr="00966A78">
        <w:trPr>
          <w:trHeight w:val="251"/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464584DE" w14:textId="2633FA6A" w:rsidR="00125AB1" w:rsidRPr="006658C4" w:rsidRDefault="003009A9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EB98EBA4A56A45CDAA1C150555FE03A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6940E7">
                  <w:rPr>
                    <w:noProof/>
                  </w:rPr>
                  <w:t>SN</w:t>
                </w:r>
              </w:sdtContent>
            </w:sdt>
          </w:p>
          <w:p w14:paraId="74071269" w14:textId="77777777" w:rsidR="00125AB1" w:rsidRPr="006658C4" w:rsidRDefault="003009A9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2EE8564122EF49E195A15AA540DBC188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4E5A3736" w14:textId="42E1BE92" w:rsidR="00125AB1" w:rsidRPr="006658C4" w:rsidRDefault="006940E7" w:rsidP="00125AB1">
            <w:pPr>
              <w:rPr>
                <w:noProof/>
              </w:rPr>
            </w:pPr>
            <w:r>
              <w:rPr>
                <w:noProof/>
              </w:rPr>
              <w:t xml:space="preserve">Francisco Gonzalez Bocanegra 3-B </w:t>
            </w:r>
          </w:p>
          <w:p w14:paraId="7604F033" w14:textId="2F3F4F5A" w:rsidR="00125AB1" w:rsidRPr="006658C4" w:rsidRDefault="006940E7" w:rsidP="00125AB1">
            <w:pPr>
              <w:rPr>
                <w:noProof/>
              </w:rPr>
            </w:pPr>
            <w:r>
              <w:rPr>
                <w:noProof/>
              </w:rPr>
              <w:t>56740, Tlalmanalco, Estado de Mexico</w:t>
            </w:r>
          </w:p>
          <w:p w14:paraId="367FCFB6" w14:textId="5D241924" w:rsidR="00125AB1" w:rsidRPr="006658C4" w:rsidRDefault="006940E7" w:rsidP="00125AB1">
            <w:pPr>
              <w:rPr>
                <w:noProof/>
              </w:rPr>
            </w:pPr>
            <w:r>
              <w:rPr>
                <w:noProof/>
              </w:rPr>
              <w:t>charbelcarrasco@gmail.com</w:t>
            </w:r>
          </w:p>
          <w:p w14:paraId="60504445" w14:textId="448163C2" w:rsidR="00125AB1" w:rsidRPr="006658C4" w:rsidRDefault="006940E7" w:rsidP="00125AB1">
            <w:pPr>
              <w:rPr>
                <w:noProof/>
              </w:rPr>
            </w:pPr>
            <w:r>
              <w:rPr>
                <w:noProof/>
              </w:rPr>
              <w:t>5616318275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4E0FDAA5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0257EC07" w14:textId="09AE71F8" w:rsidR="00125AB1" w:rsidRPr="003A05FE" w:rsidRDefault="003009A9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26E25051CF774F9286547D64D553E995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66A78">
                        <w:rPr>
                          <w:noProof/>
                        </w:rPr>
                        <w:t>Ruiz Carrasco Charbel</w:t>
                      </w:r>
                    </w:sdtContent>
                  </w:sdt>
                </w:p>
                <w:p w14:paraId="02067DAC" w14:textId="1575D46B" w:rsidR="00125AB1" w:rsidRPr="006658C4" w:rsidRDefault="003009A9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01F58BC3FF874155BA48C50DB98A58F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940E7">
                        <w:rPr>
                          <w:noProof/>
                        </w:rPr>
                        <w:t>Contador publico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CBFA437E8A134C1D99993D1D82B9156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66A78" w:rsidRPr="006658C4">
                        <w:rPr>
                          <w:noProof/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2F506BECA7AB4A228C688C86D3FADD4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14:paraId="5143CE64" w14:textId="0F539100" w:rsidR="00125AB1" w:rsidRPr="00125981" w:rsidRDefault="006940E7" w:rsidP="00125981">
                <w:pPr>
                  <w:pStyle w:val="Ttulo3"/>
                  <w:rPr>
                    <w:noProof/>
                  </w:rPr>
                </w:pPr>
                <w:r w:rsidRPr="006940E7">
                  <w:rPr>
                    <w:noProof/>
                  </w:rPr>
                  <w:t>Timothy Cook</w:t>
                </w:r>
              </w:p>
            </w:sdtContent>
          </w:sdt>
          <w:p w14:paraId="3151BE73" w14:textId="5747AF85" w:rsidR="00125AB1" w:rsidRPr="006658C4" w:rsidRDefault="00966A78" w:rsidP="00125AB1">
            <w:pPr>
              <w:pStyle w:val="Ttulo4"/>
              <w:rPr>
                <w:noProof/>
              </w:rPr>
            </w:pPr>
            <w:r>
              <w:rPr>
                <w:noProof/>
              </w:rPr>
              <w:t>T</w:t>
            </w:r>
            <w:r w:rsidRPr="00966A78">
              <w:rPr>
                <w:noProof/>
              </w:rPr>
              <w:t>imothy "Tim" Donald Cook director ejecutivo de Apple Inc.</w:t>
            </w:r>
            <w:r w:rsidRPr="00966A78">
              <w:rPr>
                <w:noProof/>
              </w:rPr>
              <w:t xml:space="preserve"> </w:t>
            </w:r>
            <w:r w:rsidR="005666E8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7028F7F" wp14:editId="3847E65C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AEC9AB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28041FBD" w14:textId="73404FCA" w:rsidR="00125AB1" w:rsidRPr="006658C4" w:rsidRDefault="006940E7" w:rsidP="00125AB1">
            <w:pPr>
              <w:pStyle w:val="Fecha"/>
              <w:rPr>
                <w:noProof/>
              </w:rPr>
            </w:pPr>
            <w:r>
              <w:rPr>
                <w:noProof/>
              </w:rPr>
              <w:t>09 de septiembre de 2025</w:t>
            </w:r>
          </w:p>
          <w:p w14:paraId="414266F5" w14:textId="3A45C203"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8C977870372B4F5D9EFB6637E93B2FE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6940E7">
                  <w:rPr>
                    <w:noProof/>
                  </w:rPr>
                  <w:t>Timothy Cook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p w14:paraId="2293006D" w14:textId="6D3C29B5" w:rsidR="00966A78" w:rsidRDefault="00966A78" w:rsidP="00966A78">
            <w:pPr>
              <w:rPr>
                <w:noProof/>
              </w:rPr>
            </w:pPr>
            <w:r>
              <w:rPr>
                <w:noProof/>
              </w:rPr>
              <w:t xml:space="preserve">Mi nombre es </w:t>
            </w:r>
            <w:r>
              <w:rPr>
                <w:noProof/>
              </w:rPr>
              <w:t>Charbel Alejandro Ruiz Carrasco</w:t>
            </w:r>
            <w:r>
              <w:rPr>
                <w:noProof/>
              </w:rPr>
              <w:t xml:space="preserve"> y me dirijo a ustedes con entusiasmo para expresar mi interés en formar parte del equipo de Apple Inc., específicamente en el área de Finanzas o Contabilidad.</w:t>
            </w:r>
          </w:p>
          <w:p w14:paraId="7C842CD0" w14:textId="77777777" w:rsidR="00966A78" w:rsidRDefault="00966A78" w:rsidP="00966A78">
            <w:pPr>
              <w:rPr>
                <w:noProof/>
              </w:rPr>
            </w:pPr>
          </w:p>
          <w:p w14:paraId="75B811E2" w14:textId="0184238A" w:rsidR="00966A78" w:rsidRDefault="00966A78" w:rsidP="00966A78">
            <w:pPr>
              <w:rPr>
                <w:noProof/>
              </w:rPr>
            </w:pPr>
            <w:r>
              <w:rPr>
                <w:noProof/>
              </w:rPr>
              <w:t>Soy profesional en Contaduría Pública / Finanzas / Economía , con experiencia en el análisis financiero, planificación presupuestaria, gestión contable y cumplimiento normativo. Me destaco por mi enfoque analítico, atención al detalle y capacidad para trabajar en entornos de alto rendimiento, características que considero alineadas con los estándares de excelencia de Apple.</w:t>
            </w:r>
          </w:p>
          <w:p w14:paraId="23A0F0FC" w14:textId="02396A95" w:rsidR="00966A78" w:rsidRDefault="00966A78" w:rsidP="00966A78">
            <w:pPr>
              <w:rPr>
                <w:noProof/>
              </w:rPr>
            </w:pPr>
          </w:p>
          <w:p w14:paraId="7049B435" w14:textId="77777777" w:rsidR="00966A78" w:rsidRDefault="00966A78" w:rsidP="00966A78">
            <w:pPr>
              <w:rPr>
                <w:noProof/>
              </w:rPr>
            </w:pPr>
            <w:r>
              <w:rPr>
                <w:noProof/>
              </w:rPr>
              <w:t>Trabajar en Apple representa para mí la oportunidad de contribuir a una empresa que no solo lidera en innovación tecnológica, sino que también valora la precisión, la ética y la eficiencia en todos sus procesos internos. Me motiva la posibilidad de aportar mi experiencia y aprender dentro de una cultura organizacional tan sólida y visionaria.</w:t>
            </w:r>
          </w:p>
          <w:p w14:paraId="56934C17" w14:textId="77777777" w:rsidR="00966A78" w:rsidRDefault="00966A78" w:rsidP="00966A78">
            <w:pPr>
              <w:rPr>
                <w:noProof/>
              </w:rPr>
            </w:pPr>
          </w:p>
          <w:p w14:paraId="6BDAEB7D" w14:textId="77777777" w:rsidR="00966A78" w:rsidRDefault="00966A78" w:rsidP="00966A78">
            <w:pPr>
              <w:rPr>
                <w:noProof/>
              </w:rPr>
            </w:pPr>
            <w:r>
              <w:rPr>
                <w:noProof/>
              </w:rPr>
              <w:t>Adjunto a esta presentación encontrará mi currículum vitae para su evaluación. Agradezco de antemano su tiempo y consideración, y quedo atento/a a la posibilidad de conversar con usted en una entrevista para ampliar la información sobre mi perfil y cómo puedo aportar valor a su equipo.</w:t>
            </w:r>
          </w:p>
          <w:p w14:paraId="48891225" w14:textId="77777777" w:rsidR="00966A78" w:rsidRDefault="00966A78" w:rsidP="00966A78">
            <w:pPr>
              <w:rPr>
                <w:noProof/>
              </w:rPr>
            </w:pPr>
          </w:p>
          <w:p w14:paraId="4D89F978" w14:textId="77777777" w:rsidR="00966A78" w:rsidRDefault="00966A78" w:rsidP="00966A78">
            <w:pPr>
              <w:rPr>
                <w:noProof/>
              </w:rPr>
            </w:pPr>
            <w:r>
              <w:rPr>
                <w:noProof/>
              </w:rPr>
              <w:t>Cordialmente,</w:t>
            </w:r>
          </w:p>
          <w:p w14:paraId="1D35633F" w14:textId="45CF5E67" w:rsidR="004D7F4E" w:rsidRPr="00EF7109" w:rsidRDefault="00966A78" w:rsidP="00966A78">
            <w:pPr>
              <w:rPr>
                <w:noProof/>
              </w:rPr>
            </w:pPr>
            <w:r>
              <w:rPr>
                <w:noProof/>
              </w:rPr>
              <w:t>Charbel Alejandro Ruiz Carrasco</w:t>
            </w:r>
          </w:p>
        </w:tc>
      </w:tr>
    </w:tbl>
    <w:p w14:paraId="7454DF2C" w14:textId="77777777" w:rsidR="00621FD0" w:rsidRDefault="00621FD0" w:rsidP="00966A78">
      <w:pPr>
        <w:rPr>
          <w:noProof/>
        </w:rPr>
      </w:pPr>
    </w:p>
    <w:sectPr w:rsidR="00621FD0" w:rsidSect="005666E8">
      <w:footerReference w:type="default" r:id="rId7"/>
      <w:headerReference w:type="firs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E106" w14:textId="77777777" w:rsidR="003009A9" w:rsidRDefault="003009A9" w:rsidP="00713050">
      <w:pPr>
        <w:spacing w:line="240" w:lineRule="auto"/>
      </w:pPr>
      <w:r>
        <w:separator/>
      </w:r>
    </w:p>
  </w:endnote>
  <w:endnote w:type="continuationSeparator" w:id="0">
    <w:p w14:paraId="52D1CDD4" w14:textId="77777777" w:rsidR="003009A9" w:rsidRDefault="003009A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5E2E" w14:textId="582E0BB6" w:rsidR="00C2098A" w:rsidRDefault="00C2098A" w:rsidP="00966A78">
    <w:pPr>
      <w:pStyle w:val="Piedepgina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17199BD3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12A284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11DF5CF" wp14:editId="056BDA1F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7F4328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F168FD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59B9B86" wp14:editId="0DAA295E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1C33AD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556CE0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401ABC7" wp14:editId="5F27C6B6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9A247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3ECBB5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3FF10A8" wp14:editId="3B2EBD05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BB52BF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9A71DA7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EB98EBA4A56A45CDAA1C150555FE03A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C7BA28D" w14:textId="77777777"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5CAD219119AC4222B64759CB5F9B1D4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E17DE34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0C71219236E04DA6A292D7854A9C5D2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4B448B5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26E25051CF774F9286547D64D553E99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3561D1A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14:paraId="3B2953C7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E544" w14:textId="77777777" w:rsidR="003009A9" w:rsidRDefault="003009A9" w:rsidP="00713050">
      <w:pPr>
        <w:spacing w:line="240" w:lineRule="auto"/>
      </w:pPr>
      <w:r>
        <w:separator/>
      </w:r>
    </w:p>
  </w:footnote>
  <w:footnote w:type="continuationSeparator" w:id="0">
    <w:p w14:paraId="25A41431" w14:textId="77777777" w:rsidR="003009A9" w:rsidRDefault="003009A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F71C" w14:textId="218DC393" w:rsidR="00966A78" w:rsidRDefault="00966A78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1D0057" wp14:editId="744D0F58">
              <wp:simplePos x="0" y="0"/>
              <wp:positionH relativeFrom="column">
                <wp:posOffset>55880</wp:posOffset>
              </wp:positionH>
              <wp:positionV relativeFrom="paragraph">
                <wp:posOffset>9015095</wp:posOffset>
              </wp:positionV>
              <wp:extent cx="6608445" cy="1704340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445" cy="1704340"/>
                        <a:chOff x="57150" y="57150"/>
                        <a:chExt cx="6608815" cy="1704460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F5595B" id="Grupo 3" o:spid="_x0000_s1026" style="position:absolute;margin-left:4.4pt;margin-top:709.85pt;width:520.35pt;height:134.2pt;z-index:-251655168;mso-width-relative:margin;mso-height-relative:margin" coordorigin="571,571" coordsize="66088,1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E7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009A9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940E7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66A78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A30AF"/>
  <w15:chartTrackingRefBased/>
  <w15:docId w15:val="{0DEE7634-4738-4E99-BAB5-08E6CD01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49E9ADEF-7877-4890-B0CA-DC9771F14121%7d\%7b284292D3-7F92-4924-820E-4C94E49F21C5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98EBA4A56A45CDAA1C150555FE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2A4AD-518D-4732-A579-F486E9AF1976}"/>
      </w:docPartPr>
      <w:docPartBody>
        <w:p w:rsidR="00000000" w:rsidRDefault="00D17B92">
          <w:pPr>
            <w:pStyle w:val="EB98EBA4A56A45CDAA1C150555FE03AF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2EE8564122EF49E195A15AA540DBC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9BEED-5EEB-49BC-8655-59CE84D874B4}"/>
      </w:docPartPr>
      <w:docPartBody>
        <w:p w:rsidR="00000000" w:rsidRDefault="00D17B92">
          <w:pPr>
            <w:pStyle w:val="2EE8564122EF49E195A15AA540DBC188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5CAD219119AC4222B64759CB5F9B1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CB4B-DF51-4A5F-BBB5-C19D5D54A4BC}"/>
      </w:docPartPr>
      <w:docPartBody>
        <w:p w:rsidR="00000000" w:rsidRDefault="00D17B92">
          <w:pPr>
            <w:pStyle w:val="5CAD219119AC4222B64759CB5F9B1D40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0C71219236E04DA6A292D7854A9C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EA9A-4464-4D36-B0C4-76A2FDD267AA}"/>
      </w:docPartPr>
      <w:docPartBody>
        <w:p w:rsidR="00000000" w:rsidRDefault="00D17B92">
          <w:pPr>
            <w:pStyle w:val="0C71219236E04DA6A292D7854A9C5D25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26E25051CF774F9286547D64D553E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3BA7-E0E6-4247-B55D-4B53ED64416A}"/>
      </w:docPartPr>
      <w:docPartBody>
        <w:p w:rsidR="00000000" w:rsidRDefault="00D17B92">
          <w:pPr>
            <w:pStyle w:val="26E25051CF774F9286547D64D553E995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01F58BC3FF874155BA48C50DB98A5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CF087-A27C-42AB-9FAA-DEEC3C287E46}"/>
      </w:docPartPr>
      <w:docPartBody>
        <w:p w:rsidR="00000000" w:rsidRDefault="00D17B92">
          <w:pPr>
            <w:pStyle w:val="01F58BC3FF874155BA48C50DB98A58F5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CBFA437E8A134C1D99993D1D82B91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CC20-9E8B-410C-9C28-C0D0F1EFD643}"/>
      </w:docPartPr>
      <w:docPartBody>
        <w:p w:rsidR="00000000" w:rsidRDefault="00D17B92">
          <w:pPr>
            <w:pStyle w:val="CBFA437E8A134C1D99993D1D82B9156A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2F506BECA7AB4A228C688C86D3FAD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8F43-4D0B-4F16-B8C4-4BA1DEA44162}"/>
      </w:docPartPr>
      <w:docPartBody>
        <w:p w:rsidR="00000000" w:rsidRDefault="00D17B92">
          <w:pPr>
            <w:pStyle w:val="2F506BECA7AB4A228C688C86D3FADD4A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8C977870372B4F5D9EFB6637E93B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B29B-A66C-4E2D-8F1D-4731762B1E8E}"/>
      </w:docPartPr>
      <w:docPartBody>
        <w:p w:rsidR="00000000" w:rsidRDefault="00D17B92">
          <w:pPr>
            <w:pStyle w:val="8C977870372B4F5D9EFB6637E93B2FE8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92"/>
    <w:rsid w:val="00D1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98EBA4A56A45CDAA1C150555FE03AF">
    <w:name w:val="EB98EBA4A56A45CDAA1C150555FE03AF"/>
  </w:style>
  <w:style w:type="paragraph" w:customStyle="1" w:styleId="2EE8564122EF49E195A15AA540DBC188">
    <w:name w:val="2EE8564122EF49E195A15AA540DBC188"/>
  </w:style>
  <w:style w:type="paragraph" w:customStyle="1" w:styleId="5CAD219119AC4222B64759CB5F9B1D40">
    <w:name w:val="5CAD219119AC4222B64759CB5F9B1D40"/>
  </w:style>
  <w:style w:type="paragraph" w:customStyle="1" w:styleId="7808B77BF76945E39377638AC8E4F4A7">
    <w:name w:val="7808B77BF76945E39377638AC8E4F4A7"/>
  </w:style>
  <w:style w:type="paragraph" w:customStyle="1" w:styleId="0C71219236E04DA6A292D7854A9C5D25">
    <w:name w:val="0C71219236E04DA6A292D7854A9C5D25"/>
  </w:style>
  <w:style w:type="paragraph" w:customStyle="1" w:styleId="CD9E33F9BE1C478097CE02DECD08D0EB">
    <w:name w:val="CD9E33F9BE1C478097CE02DECD08D0EB"/>
  </w:style>
  <w:style w:type="paragraph" w:customStyle="1" w:styleId="26E25051CF774F9286547D64D553E995">
    <w:name w:val="26E25051CF774F9286547D64D553E995"/>
  </w:style>
  <w:style w:type="paragraph" w:customStyle="1" w:styleId="01F58BC3FF874155BA48C50DB98A58F5">
    <w:name w:val="01F58BC3FF874155BA48C50DB98A58F5"/>
  </w:style>
  <w:style w:type="paragraph" w:customStyle="1" w:styleId="CBFA437E8A134C1D99993D1D82B9156A">
    <w:name w:val="CBFA437E8A134C1D99993D1D82B9156A"/>
  </w:style>
  <w:style w:type="paragraph" w:customStyle="1" w:styleId="2F506BECA7AB4A228C688C86D3FADD4A">
    <w:name w:val="2F506BECA7AB4A228C688C86D3FADD4A"/>
  </w:style>
  <w:style w:type="paragraph" w:customStyle="1" w:styleId="BA7496A67C5B441E82B512850491FDF8">
    <w:name w:val="BA7496A67C5B441E82B512850491FDF8"/>
  </w:style>
  <w:style w:type="paragraph" w:customStyle="1" w:styleId="75E05F80B383456BAE2EC685362FB752">
    <w:name w:val="75E05F80B383456BAE2EC685362FB752"/>
  </w:style>
  <w:style w:type="paragraph" w:customStyle="1" w:styleId="1365C643AE6E4B9E8E8AD54C167F30D2">
    <w:name w:val="1365C643AE6E4B9E8E8AD54C167F30D2"/>
  </w:style>
  <w:style w:type="paragraph" w:customStyle="1" w:styleId="23700F8C3B74461AB6A8F46685742B19">
    <w:name w:val="23700F8C3B74461AB6A8F46685742B19"/>
  </w:style>
  <w:style w:type="paragraph" w:customStyle="1" w:styleId="7C5E2A7254844F959956045EA70F0FB8">
    <w:name w:val="7C5E2A7254844F959956045EA70F0FB8"/>
  </w:style>
  <w:style w:type="paragraph" w:customStyle="1" w:styleId="8C977870372B4F5D9EFB6637E93B2FE8">
    <w:name w:val="8C977870372B4F5D9EFB6637E93B2FE8"/>
  </w:style>
  <w:style w:type="paragraph" w:customStyle="1" w:styleId="22DBABEC61134D97BB2C9F51EDF8C741">
    <w:name w:val="22DBABEC61134D97BB2C9F51EDF8C741"/>
  </w:style>
  <w:style w:type="paragraph" w:customStyle="1" w:styleId="2981E5B4916948F098E68D032D1CEFF4">
    <w:name w:val="2981E5B4916948F098E68D032D1CEFF4"/>
  </w:style>
  <w:style w:type="paragraph" w:customStyle="1" w:styleId="6B3DA2D2CF7B40F796324BE0F9E0CF1F">
    <w:name w:val="6B3DA2D2CF7B40F796324BE0F9E0C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{284292D3-7F92-4924-820E-4C94E49F21C5}tf16392715_win32</Template>
  <TotalTime>19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Timothy Cook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Contador publico</dc:subject>
  <dc:creator>Laboratorios</dc:creator>
  <cp:keywords>SN</cp:keywords>
  <dc:description/>
  <cp:lastModifiedBy>Laboratorios</cp:lastModifiedBy>
  <cp:revision>1</cp:revision>
  <dcterms:created xsi:type="dcterms:W3CDTF">2025-09-09T16:07:00Z</dcterms:created>
  <dcterms:modified xsi:type="dcterms:W3CDTF">2025-09-09T16:26:00Z</dcterms:modified>
  <cp:contentStatus>Ruiz Carrasco Charbel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