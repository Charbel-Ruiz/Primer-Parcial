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77847F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43B0405" w14:textId="61C2D45F" w:rsidR="001B2ABD" w:rsidRPr="0059649E" w:rsidRDefault="00323404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A5A1F13" wp14:editId="0DAE47EB">
                  <wp:simplePos x="0" y="0"/>
                  <wp:positionH relativeFrom="column">
                    <wp:posOffset>-277495</wp:posOffset>
                  </wp:positionH>
                  <wp:positionV relativeFrom="paragraph">
                    <wp:posOffset>639445</wp:posOffset>
                  </wp:positionV>
                  <wp:extent cx="2600325" cy="223647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990"/>
                          <a:stretch/>
                        </pic:blipFill>
                        <pic:spPr bwMode="auto">
                          <a:xfrm>
                            <a:off x="0" y="0"/>
                            <a:ext cx="2600325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715F8FB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FD5B65" w14:textId="29679739" w:rsidR="001B2ABD" w:rsidRPr="0059649E" w:rsidRDefault="00623289" w:rsidP="001B2ABD">
            <w:pPr>
              <w:pStyle w:val="Ttulo"/>
            </w:pPr>
            <w:r>
              <w:t>RUIZ cARRASCO CHARBEL</w:t>
            </w:r>
          </w:p>
          <w:p w14:paraId="42A823F5" w14:textId="521F0BC5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1558D7E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833F5AF77E3454C8217BF63BF0EE46E"/>
              </w:placeholder>
              <w:temporary/>
              <w:showingPlcHdr/>
              <w15:appearance w15:val="hidden"/>
            </w:sdtPr>
            <w:sdtEndPr/>
            <w:sdtContent>
              <w:p w14:paraId="6C6EBAE1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12B36CBA" w14:textId="59DCE218" w:rsidR="00036450" w:rsidRPr="0059649E" w:rsidRDefault="00623289" w:rsidP="009260CD">
            <w:r w:rsidRPr="00623289">
              <w:t>Estudiante con sólida habilidad numérica, destacando por ser una persona honesta, versátil y con vocación solidaria. Me adapto fácilmente a distintos entornos y desafíos, manteniendo siempre una actitud responsable y colaborativa.</w:t>
            </w:r>
          </w:p>
          <w:p w14:paraId="085EE78D" w14:textId="77777777" w:rsidR="00036450" w:rsidRPr="0059649E" w:rsidRDefault="00036450" w:rsidP="00036450"/>
          <w:sdt>
            <w:sdtPr>
              <w:id w:val="-1954003311"/>
              <w:placeholder>
                <w:docPart w:val="17EBE1408CB741578EA0661E12FE9B14"/>
              </w:placeholder>
              <w:temporary/>
              <w:showingPlcHdr/>
              <w15:appearance w15:val="hidden"/>
            </w:sdtPr>
            <w:sdtEndPr/>
            <w:sdtContent>
              <w:p w14:paraId="3BE5C6BE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242A34D2E8E741C097B766F761835763"/>
              </w:placeholder>
              <w:temporary/>
              <w:showingPlcHdr/>
              <w15:appearance w15:val="hidden"/>
            </w:sdtPr>
            <w:sdtEndPr/>
            <w:sdtContent>
              <w:p w14:paraId="79063B8A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7F271923" w14:textId="09BAA573" w:rsidR="004D3011" w:rsidRPr="0059649E" w:rsidRDefault="00623289" w:rsidP="004D3011">
            <w:r>
              <w:t>5616318275</w:t>
            </w:r>
          </w:p>
          <w:p w14:paraId="1034797E" w14:textId="77777777" w:rsidR="004D3011" w:rsidRPr="0059649E" w:rsidRDefault="004D3011" w:rsidP="004D3011"/>
          <w:sdt>
            <w:sdtPr>
              <w:id w:val="-240260293"/>
              <w:placeholder>
                <w:docPart w:val="C798F3AC126E4C3F8B8D829F73E79136"/>
              </w:placeholder>
              <w:temporary/>
              <w:showingPlcHdr/>
              <w15:appearance w15:val="hidden"/>
            </w:sdtPr>
            <w:sdtEndPr/>
            <w:sdtContent>
              <w:p w14:paraId="48258A2D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6332AB0D" w14:textId="748545E7" w:rsidR="00036450" w:rsidRPr="009A09AC" w:rsidRDefault="00623289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CHARBELCARRASCO@GMAIL.COM</w:t>
            </w:r>
          </w:p>
          <w:p w14:paraId="29D8EF3C" w14:textId="77777777" w:rsidR="004142CD" w:rsidRPr="0059649E" w:rsidRDefault="004142CD" w:rsidP="004142CD"/>
          <w:p w14:paraId="7310E205" w14:textId="3AEB11C6" w:rsidR="004D3011" w:rsidRPr="0059649E" w:rsidRDefault="004D3011" w:rsidP="004D3011"/>
        </w:tc>
        <w:tc>
          <w:tcPr>
            <w:tcW w:w="720" w:type="dxa"/>
          </w:tcPr>
          <w:p w14:paraId="69BBDCB7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8CE4E455A3A46F89807837896193355"/>
              </w:placeholder>
              <w:temporary/>
              <w:showingPlcHdr/>
              <w15:appearance w15:val="hidden"/>
            </w:sdtPr>
            <w:sdtEndPr/>
            <w:sdtContent>
              <w:p w14:paraId="670F3EE8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EED2FBC" w14:textId="6715BEFB" w:rsidR="00036450" w:rsidRPr="0059649E" w:rsidRDefault="00623289" w:rsidP="00B359E4">
            <w:pPr>
              <w:pStyle w:val="Ttulo4"/>
            </w:pPr>
            <w:r>
              <w:t>CECYT 12 José María Morelos</w:t>
            </w:r>
          </w:p>
          <w:p w14:paraId="7C4D16E2" w14:textId="36F30E66" w:rsidR="00036450" w:rsidRPr="0059649E" w:rsidRDefault="00623289" w:rsidP="00B359E4">
            <w:pPr>
              <w:pStyle w:val="Fecha"/>
            </w:pPr>
            <w:r>
              <w:t>2021</w:t>
            </w:r>
            <w:r w:rsidR="00036450" w:rsidRPr="0059649E">
              <w:rPr>
                <w:lang w:bidi="es-ES"/>
              </w:rPr>
              <w:t xml:space="preserve"> - </w:t>
            </w:r>
            <w:r>
              <w:t>2025</w:t>
            </w:r>
          </w:p>
          <w:p w14:paraId="3473E944" w14:textId="67080D83" w:rsidR="00CC0C6D" w:rsidRPr="0059649E" w:rsidRDefault="00623289" w:rsidP="00CC0C6D">
            <w:r>
              <w:t>Egresado como Técnico en Administración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5DC8B7A2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7839AB33" w14:textId="393EBA18" w:rsidR="00036450" w:rsidRPr="0059649E" w:rsidRDefault="00623289" w:rsidP="00B359E4">
            <w:pPr>
              <w:pStyle w:val="Ttulo4"/>
            </w:pPr>
            <w:r>
              <w:t xml:space="preserve">Escuela Superior de Comercio y Administración Unidad Santo Tomas  </w:t>
            </w:r>
          </w:p>
          <w:p w14:paraId="5769AC33" w14:textId="5893D8A5" w:rsidR="00036450" w:rsidRPr="0059649E" w:rsidRDefault="00623289" w:rsidP="00B359E4">
            <w:pPr>
              <w:pStyle w:val="Fecha"/>
            </w:pPr>
            <w:r>
              <w:t>2025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Actualmente Estudiando</w:t>
            </w:r>
          </w:p>
          <w:p w14:paraId="0C00174B" w14:textId="52AADE6F" w:rsidR="001424E5" w:rsidRPr="0059649E" w:rsidRDefault="00623289" w:rsidP="001424E5">
            <w:r>
              <w:t>Cursando la carrera de Contador Publico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7A8A47E6" w14:textId="77777777" w:rsidR="004142CD" w:rsidRPr="0059649E" w:rsidRDefault="004142CD" w:rsidP="00036450"/>
          <w:sdt>
            <w:sdtPr>
              <w:id w:val="1001553383"/>
              <w:placeholder>
                <w:docPart w:val="B1AFAFCF19334C95819E8F1AEA973603"/>
              </w:placeholder>
              <w:temporary/>
              <w:showingPlcHdr/>
              <w15:appearance w15:val="hidden"/>
            </w:sdtPr>
            <w:sdtEndPr/>
            <w:sdtContent>
              <w:p w14:paraId="25F5307A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A517DC7" w14:textId="0467F748" w:rsidR="00036450" w:rsidRPr="0059649E" w:rsidRDefault="00623289" w:rsidP="00B359E4">
            <w:pPr>
              <w:pStyle w:val="Ttulo4"/>
              <w:rPr>
                <w:bCs/>
              </w:rPr>
            </w:pPr>
            <w:r>
              <w:t>Pizzería</w:t>
            </w:r>
            <w:r w:rsidR="00036450" w:rsidRPr="0059649E">
              <w:rPr>
                <w:lang w:bidi="es-ES"/>
              </w:rPr>
              <w:t xml:space="preserve"> </w:t>
            </w:r>
            <w:r>
              <w:t>Repartidor</w:t>
            </w:r>
          </w:p>
          <w:p w14:paraId="335323BE" w14:textId="3375FA31" w:rsidR="00036450" w:rsidRPr="0059649E" w:rsidRDefault="00623289" w:rsidP="00B359E4">
            <w:pPr>
              <w:pStyle w:val="Fecha"/>
            </w:pPr>
            <w:r>
              <w:t>2022</w:t>
            </w:r>
            <w:r w:rsidR="004142CD" w:rsidRPr="0059649E">
              <w:rPr>
                <w:lang w:bidi="es-ES"/>
              </w:rPr>
              <w:t xml:space="preserve"> - </w:t>
            </w:r>
            <w:r>
              <w:t>2025</w:t>
            </w:r>
          </w:p>
          <w:p w14:paraId="178F11CF" w14:textId="1065D87F" w:rsidR="00036450" w:rsidRPr="0059649E" w:rsidRDefault="00323404" w:rsidP="00036450">
            <w:r>
              <w:t xml:space="preserve">Responsable, sabiendo trabajar bajo presión, versatilidad entregando los pedidos en tiempo y forma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66AAE73F" w14:textId="77777777" w:rsidR="004D3011" w:rsidRPr="0059649E" w:rsidRDefault="004D3011" w:rsidP="00036450"/>
          <w:p w14:paraId="45764CCE" w14:textId="41C1C885" w:rsidR="004D3011" w:rsidRPr="0059649E" w:rsidRDefault="00623289" w:rsidP="00B359E4">
            <w:pPr>
              <w:pStyle w:val="Ttulo4"/>
              <w:rPr>
                <w:bCs/>
              </w:rPr>
            </w:pPr>
            <w:r>
              <w:t>Pizzería</w:t>
            </w:r>
            <w:r w:rsidR="002D3CA3" w:rsidRPr="0059649E">
              <w:rPr>
                <w:lang w:bidi="es-ES"/>
              </w:rPr>
              <w:t xml:space="preserve"> </w:t>
            </w:r>
            <w:r>
              <w:t>Atención al cliente</w:t>
            </w:r>
          </w:p>
          <w:p w14:paraId="666D4A68" w14:textId="6B353EAC" w:rsidR="004D3011" w:rsidRPr="0059649E" w:rsidRDefault="00623289" w:rsidP="00B359E4">
            <w:pPr>
              <w:pStyle w:val="Fecha"/>
            </w:pPr>
            <w:r>
              <w:t>2022</w:t>
            </w:r>
            <w:r w:rsidR="004142CD" w:rsidRPr="0059649E">
              <w:rPr>
                <w:lang w:bidi="es-ES"/>
              </w:rPr>
              <w:t xml:space="preserve"> - </w:t>
            </w:r>
            <w:r>
              <w:t>2025</w:t>
            </w:r>
          </w:p>
          <w:p w14:paraId="09CC743E" w14:textId="439D6F2C" w:rsidR="004D3011" w:rsidRPr="0059649E" w:rsidRDefault="00323404" w:rsidP="004D3011">
            <w:r>
              <w:t xml:space="preserve">Buena presentación, siempre ofreciendo un trato amable, Cortes y desarrollándome muy bien en todo ámbito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039416B0" w14:textId="77777777" w:rsidR="004D3011" w:rsidRPr="0059649E" w:rsidRDefault="004D3011" w:rsidP="00036450"/>
          <w:p w14:paraId="5E25F821" w14:textId="35AB01CF" w:rsidR="00036450" w:rsidRDefault="00323404" w:rsidP="00036450">
            <w:pPr>
              <w:pStyle w:val="Ttulo2"/>
            </w:pPr>
            <w:r>
              <w:t>Habilidades</w:t>
            </w:r>
          </w:p>
          <w:p w14:paraId="0CEEFBA7" w14:textId="3FFE6F18" w:rsidR="00323404" w:rsidRDefault="00323404" w:rsidP="00323404">
            <w:pPr>
              <w:pStyle w:val="Prrafodelista"/>
              <w:numPr>
                <w:ilvl w:val="0"/>
                <w:numId w:val="14"/>
              </w:numPr>
            </w:pPr>
            <w:r>
              <w:t>Habilidad Numérica</w:t>
            </w:r>
          </w:p>
          <w:p w14:paraId="3FA9AE5A" w14:textId="32980AE4" w:rsidR="00323404" w:rsidRDefault="00323404" w:rsidP="00323404">
            <w:pPr>
              <w:pStyle w:val="Prrafodelista"/>
              <w:numPr>
                <w:ilvl w:val="0"/>
                <w:numId w:val="14"/>
              </w:numPr>
            </w:pPr>
            <w:r>
              <w:t xml:space="preserve">Trabajo en Equipo </w:t>
            </w:r>
          </w:p>
          <w:p w14:paraId="0DE69763" w14:textId="37BA1B92" w:rsidR="00323404" w:rsidRDefault="00323404" w:rsidP="00323404">
            <w:pPr>
              <w:pStyle w:val="Prrafodelista"/>
              <w:numPr>
                <w:ilvl w:val="0"/>
                <w:numId w:val="14"/>
              </w:numPr>
            </w:pPr>
            <w:r>
              <w:t>Comunicación Efectiva</w:t>
            </w:r>
          </w:p>
          <w:p w14:paraId="79C08B99" w14:textId="1511C44C" w:rsidR="00323404" w:rsidRDefault="00323404" w:rsidP="00323404">
            <w:pPr>
              <w:pStyle w:val="Prrafodelista"/>
              <w:numPr>
                <w:ilvl w:val="0"/>
                <w:numId w:val="14"/>
              </w:numPr>
            </w:pPr>
            <w:r>
              <w:t>Responsabilidad y constancia</w:t>
            </w:r>
          </w:p>
          <w:p w14:paraId="0F10DD98" w14:textId="27F309FA" w:rsidR="00323404" w:rsidRPr="00323404" w:rsidRDefault="00323404" w:rsidP="00323404">
            <w:pPr>
              <w:pStyle w:val="Prrafodelista"/>
              <w:numPr>
                <w:ilvl w:val="0"/>
                <w:numId w:val="14"/>
              </w:numPr>
            </w:pPr>
            <w:r>
              <w:t>Rápido Aprendizaje</w:t>
            </w:r>
          </w:p>
          <w:p w14:paraId="71AD02FF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6C97E9C1" wp14:editId="1AEF76F2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C5F04FF" w14:textId="792C2F54" w:rsidR="0043117B" w:rsidRDefault="00BD466E" w:rsidP="000C45FF">
      <w:pPr>
        <w:tabs>
          <w:tab w:val="left" w:pos="990"/>
        </w:tabs>
      </w:pPr>
    </w:p>
    <w:p w14:paraId="2F20B08A" w14:textId="51BDA26D" w:rsidR="00323404" w:rsidRDefault="00323404" w:rsidP="000C45FF">
      <w:pPr>
        <w:tabs>
          <w:tab w:val="left" w:pos="990"/>
        </w:tabs>
      </w:pPr>
    </w:p>
    <w:p w14:paraId="730D14E6" w14:textId="57E7AB92" w:rsidR="00323404" w:rsidRDefault="00323404" w:rsidP="000C45FF">
      <w:pPr>
        <w:tabs>
          <w:tab w:val="left" w:pos="990"/>
        </w:tabs>
      </w:pPr>
    </w:p>
    <w:p w14:paraId="6DADEF28" w14:textId="44BCB9AE" w:rsidR="00323404" w:rsidRDefault="00323404" w:rsidP="000C45FF">
      <w:pPr>
        <w:tabs>
          <w:tab w:val="left" w:pos="990"/>
        </w:tabs>
      </w:pPr>
    </w:p>
    <w:p w14:paraId="410AC476" w14:textId="0D0027E0" w:rsidR="00323404" w:rsidRPr="0059649E" w:rsidRDefault="00323404" w:rsidP="000C45FF">
      <w:pPr>
        <w:tabs>
          <w:tab w:val="left" w:pos="990"/>
        </w:tabs>
      </w:pPr>
    </w:p>
    <w:sectPr w:rsidR="00323404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AABC" w14:textId="77777777" w:rsidR="00BD466E" w:rsidRDefault="00BD466E" w:rsidP="000C45FF">
      <w:r>
        <w:separator/>
      </w:r>
    </w:p>
  </w:endnote>
  <w:endnote w:type="continuationSeparator" w:id="0">
    <w:p w14:paraId="750075F1" w14:textId="77777777" w:rsidR="00BD466E" w:rsidRDefault="00BD466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81414" w14:textId="77777777" w:rsidR="00BD466E" w:rsidRDefault="00BD466E" w:rsidP="000C45FF">
      <w:r>
        <w:separator/>
      </w:r>
    </w:p>
  </w:footnote>
  <w:footnote w:type="continuationSeparator" w:id="0">
    <w:p w14:paraId="12188BBB" w14:textId="77777777" w:rsidR="00BD466E" w:rsidRDefault="00BD466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4EBB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06BA57D" wp14:editId="7CB887B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702043"/>
    <w:multiLevelType w:val="hybridMultilevel"/>
    <w:tmpl w:val="DC400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89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3404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23289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BA5B5C"/>
    <w:rsid w:val="00BD466E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D18C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933D1220-36ED-47F0-BBBA-767F2F26DFA4%7d\%7b0CF5BAFD-5703-4E24-98E3-1A4D3B6DE7F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33F5AF77E3454C8217BF63BF0EE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425C4-7A51-4126-B173-6E57BE6F5EBC}"/>
      </w:docPartPr>
      <w:docPartBody>
        <w:p w:rsidR="00000000" w:rsidRDefault="00B945BD">
          <w:pPr>
            <w:pStyle w:val="F833F5AF77E3454C8217BF63BF0EE46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17EBE1408CB741578EA0661E12FE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6B90-2B9C-47B6-9CB6-D8D7F7D409CC}"/>
      </w:docPartPr>
      <w:docPartBody>
        <w:p w:rsidR="00000000" w:rsidRDefault="00B945BD">
          <w:pPr>
            <w:pStyle w:val="17EBE1408CB741578EA0661E12FE9B14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242A34D2E8E741C097B766F761835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EAEC6-7FD0-4B2D-852A-464E17F04B17}"/>
      </w:docPartPr>
      <w:docPartBody>
        <w:p w:rsidR="00000000" w:rsidRDefault="00B945BD">
          <w:pPr>
            <w:pStyle w:val="242A34D2E8E741C097B766F761835763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C798F3AC126E4C3F8B8D829F73E79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2D10-44FB-4AF1-BFF3-CD5D5CD78812}"/>
      </w:docPartPr>
      <w:docPartBody>
        <w:p w:rsidR="00000000" w:rsidRDefault="00B945BD">
          <w:pPr>
            <w:pStyle w:val="C798F3AC126E4C3F8B8D829F73E7913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68CE4E455A3A46F89807837896193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CC668-E1E6-47F2-AB36-1C3F83043395}"/>
      </w:docPartPr>
      <w:docPartBody>
        <w:p w:rsidR="00000000" w:rsidRDefault="00B945BD">
          <w:pPr>
            <w:pStyle w:val="68CE4E455A3A46F8980783789619335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B1AFAFCF19334C95819E8F1AEA97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45EA7-A846-46C5-8F61-A71B87CD084F}"/>
      </w:docPartPr>
      <w:docPartBody>
        <w:p w:rsidR="00000000" w:rsidRDefault="00B945BD">
          <w:pPr>
            <w:pStyle w:val="B1AFAFCF19334C95819E8F1AEA973603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BD"/>
    <w:rsid w:val="00B9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BD4A1A656A47A99117633F2AFBEE14">
    <w:name w:val="7BBD4A1A656A47A99117633F2AFBEE14"/>
  </w:style>
  <w:style w:type="paragraph" w:customStyle="1" w:styleId="A5BEDA30A5314387886A4D18107D2E55">
    <w:name w:val="A5BEDA30A5314387886A4D18107D2E55"/>
  </w:style>
  <w:style w:type="paragraph" w:customStyle="1" w:styleId="F833F5AF77E3454C8217BF63BF0EE46E">
    <w:name w:val="F833F5AF77E3454C8217BF63BF0EE46E"/>
  </w:style>
  <w:style w:type="paragraph" w:customStyle="1" w:styleId="B1CCF22E1221447285606D3398744FF3">
    <w:name w:val="B1CCF22E1221447285606D3398744FF3"/>
  </w:style>
  <w:style w:type="paragraph" w:customStyle="1" w:styleId="17EBE1408CB741578EA0661E12FE9B14">
    <w:name w:val="17EBE1408CB741578EA0661E12FE9B14"/>
  </w:style>
  <w:style w:type="paragraph" w:customStyle="1" w:styleId="242A34D2E8E741C097B766F761835763">
    <w:name w:val="242A34D2E8E741C097B766F761835763"/>
  </w:style>
  <w:style w:type="paragraph" w:customStyle="1" w:styleId="FDE6A445B73B4A19BB2F722D99B4FDEE">
    <w:name w:val="FDE6A445B73B4A19BB2F722D99B4FDEE"/>
  </w:style>
  <w:style w:type="paragraph" w:customStyle="1" w:styleId="8952461F59A84200865335A5F09F2202">
    <w:name w:val="8952461F59A84200865335A5F09F2202"/>
  </w:style>
  <w:style w:type="paragraph" w:customStyle="1" w:styleId="A5F50CF4FA9B4ED8A095AE394951690A">
    <w:name w:val="A5F50CF4FA9B4ED8A095AE394951690A"/>
  </w:style>
  <w:style w:type="paragraph" w:customStyle="1" w:styleId="C798F3AC126E4C3F8B8D829F73E79136">
    <w:name w:val="C798F3AC126E4C3F8B8D829F73E7913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413B4C7D3124281888BF6D34BAB8E69">
    <w:name w:val="A413B4C7D3124281888BF6D34BAB8E69"/>
  </w:style>
  <w:style w:type="paragraph" w:customStyle="1" w:styleId="657A8A6C19CE48A293CCECCCCAA1B8C1">
    <w:name w:val="657A8A6C19CE48A293CCECCCCAA1B8C1"/>
  </w:style>
  <w:style w:type="paragraph" w:customStyle="1" w:styleId="F16EB71541244BBB8E86C93FC1EFB78B">
    <w:name w:val="F16EB71541244BBB8E86C93FC1EFB78B"/>
  </w:style>
  <w:style w:type="paragraph" w:customStyle="1" w:styleId="A145ED1CB14F4ED0AFFB7B2410C8B78D">
    <w:name w:val="A145ED1CB14F4ED0AFFB7B2410C8B78D"/>
  </w:style>
  <w:style w:type="paragraph" w:customStyle="1" w:styleId="026809395ECE4E90856512A0A051796C">
    <w:name w:val="026809395ECE4E90856512A0A051796C"/>
  </w:style>
  <w:style w:type="paragraph" w:customStyle="1" w:styleId="4A5D3EE1F64D416DAC58C6CBBD89B19E">
    <w:name w:val="4A5D3EE1F64D416DAC58C6CBBD89B19E"/>
  </w:style>
  <w:style w:type="paragraph" w:customStyle="1" w:styleId="68CE4E455A3A46F89807837896193355">
    <w:name w:val="68CE4E455A3A46F89807837896193355"/>
  </w:style>
  <w:style w:type="paragraph" w:customStyle="1" w:styleId="6155C25A052D43FF937DC805E0646916">
    <w:name w:val="6155C25A052D43FF937DC805E0646916"/>
  </w:style>
  <w:style w:type="paragraph" w:customStyle="1" w:styleId="65D22D92850446FE963C1E446F622322">
    <w:name w:val="65D22D92850446FE963C1E446F622322"/>
  </w:style>
  <w:style w:type="paragraph" w:customStyle="1" w:styleId="80BC981885B841F68029AE5C1ACB6B88">
    <w:name w:val="80BC981885B841F68029AE5C1ACB6B88"/>
  </w:style>
  <w:style w:type="paragraph" w:customStyle="1" w:styleId="163608B9B8F944D3B7D7FDFD49A94BA6">
    <w:name w:val="163608B9B8F944D3B7D7FDFD49A94BA6"/>
  </w:style>
  <w:style w:type="paragraph" w:customStyle="1" w:styleId="375F53E487414A09BD27A92D160C75E4">
    <w:name w:val="375F53E487414A09BD27A92D160C75E4"/>
  </w:style>
  <w:style w:type="paragraph" w:customStyle="1" w:styleId="9D50FEBD36244F1F9C329AF4BBE82DDC">
    <w:name w:val="9D50FEBD36244F1F9C329AF4BBE82DDC"/>
  </w:style>
  <w:style w:type="paragraph" w:customStyle="1" w:styleId="4C5F0A59085548CFAD9BE195629821D3">
    <w:name w:val="4C5F0A59085548CFAD9BE195629821D3"/>
  </w:style>
  <w:style w:type="paragraph" w:customStyle="1" w:styleId="11CC58EC0E634087BD9F8C5404F3A8E0">
    <w:name w:val="11CC58EC0E634087BD9F8C5404F3A8E0"/>
  </w:style>
  <w:style w:type="paragraph" w:customStyle="1" w:styleId="B1AFAFCF19334C95819E8F1AEA973603">
    <w:name w:val="B1AFAFCF19334C95819E8F1AEA973603"/>
  </w:style>
  <w:style w:type="paragraph" w:customStyle="1" w:styleId="D77418D04DB64D66903A04FF7B4D13E6">
    <w:name w:val="D77418D04DB64D66903A04FF7B4D13E6"/>
  </w:style>
  <w:style w:type="paragraph" w:customStyle="1" w:styleId="73725EBC9C234E228D2455F122FC0918">
    <w:name w:val="73725EBC9C234E228D2455F122FC0918"/>
  </w:style>
  <w:style w:type="paragraph" w:customStyle="1" w:styleId="8B74456849334185BCB9CA0DE1F74521">
    <w:name w:val="8B74456849334185BCB9CA0DE1F74521"/>
  </w:style>
  <w:style w:type="paragraph" w:customStyle="1" w:styleId="BC05E22AC6334447B6F225A0674290EF">
    <w:name w:val="BC05E22AC6334447B6F225A0674290EF"/>
  </w:style>
  <w:style w:type="paragraph" w:customStyle="1" w:styleId="ECB9AE3F6DE54BC5A4F394A5351ACC7F">
    <w:name w:val="ECB9AE3F6DE54BC5A4F394A5351ACC7F"/>
  </w:style>
  <w:style w:type="paragraph" w:customStyle="1" w:styleId="1E7CFE84C16146C99712A0C3EA3E89AC">
    <w:name w:val="1E7CFE84C16146C99712A0C3EA3E89AC"/>
  </w:style>
  <w:style w:type="paragraph" w:customStyle="1" w:styleId="D8059E8F390D41239077567FD9C16ED4">
    <w:name w:val="D8059E8F390D41239077567FD9C16ED4"/>
  </w:style>
  <w:style w:type="paragraph" w:customStyle="1" w:styleId="B608C7FC77CE4AC38E27350ABF005E6F">
    <w:name w:val="B608C7FC77CE4AC38E27350ABF005E6F"/>
  </w:style>
  <w:style w:type="paragraph" w:customStyle="1" w:styleId="9B3DF9D84F854680A74FEB9DE4AC3150">
    <w:name w:val="9B3DF9D84F854680A74FEB9DE4AC3150"/>
  </w:style>
  <w:style w:type="paragraph" w:customStyle="1" w:styleId="0378C189D8D04A23A24E11AE969ECBF4">
    <w:name w:val="0378C189D8D04A23A24E11AE969ECBF4"/>
  </w:style>
  <w:style w:type="paragraph" w:customStyle="1" w:styleId="B52812F32827453BB3584AAA84F9DA51">
    <w:name w:val="B52812F32827453BB3584AAA84F9DA51"/>
  </w:style>
  <w:style w:type="paragraph" w:customStyle="1" w:styleId="9E493F1EFDD946F5B815C5DC7ECA27A3">
    <w:name w:val="9E493F1EFDD946F5B815C5DC7ECA27A3"/>
  </w:style>
  <w:style w:type="paragraph" w:customStyle="1" w:styleId="025D8B0E8DE54A61904E7915F8E6E859">
    <w:name w:val="025D8B0E8DE54A61904E7915F8E6E859"/>
  </w:style>
  <w:style w:type="paragraph" w:customStyle="1" w:styleId="3F126CE3F78C422CB412FDD0208BE6FA">
    <w:name w:val="3F126CE3F78C422CB412FDD0208BE6FA"/>
  </w:style>
  <w:style w:type="paragraph" w:customStyle="1" w:styleId="AFE6DDA2D6B5458CB669E47E79A24782">
    <w:name w:val="AFE6DDA2D6B5458CB669E47E79A2478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2137A5CE60DA40A7B982F88C57B06CF8">
    <w:name w:val="2137A5CE60DA40A7B982F88C57B06C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{0CF5BAFD-5703-4E24-98E3-1A4D3B6DE7F8}tf00546271_win32</Template>
  <TotalTime>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2025-09-08T16:07:00Z</dcterms:created>
  <dcterms:modified xsi:type="dcterms:W3CDTF">2025-09-08T16:31:00Z</dcterms:modified>
</cp:coreProperties>
</file>